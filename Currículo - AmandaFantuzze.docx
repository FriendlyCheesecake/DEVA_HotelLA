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a de layout para nome, informações de contato e objetivo"/>
      </w:tblPr>
      <w:tblGrid>
        <w:gridCol w:w="9026"/>
      </w:tblGrid>
      <w:tr w:rsidR="00692703" w:rsidRPr="002C4186" w14:paraId="24F1BBA9" w14:textId="77777777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1EFED69" w14:textId="77777777" w:rsidR="00692703" w:rsidRPr="009B6393" w:rsidRDefault="009B6393" w:rsidP="00913946">
            <w:pPr>
              <w:pStyle w:val="Ttulo"/>
              <w:rPr>
                <w:sz w:val="36"/>
                <w:szCs w:val="36"/>
                <w:lang w:val="pt-BR"/>
              </w:rPr>
            </w:pPr>
            <w:r w:rsidRPr="009B6393">
              <w:rPr>
                <w:sz w:val="36"/>
                <w:szCs w:val="36"/>
                <w:lang w:val="pt-BR"/>
              </w:rPr>
              <w:t>Amanda</w:t>
            </w:r>
            <w:r w:rsidR="00692703" w:rsidRPr="009B6393">
              <w:rPr>
                <w:sz w:val="36"/>
                <w:szCs w:val="36"/>
                <w:lang w:val="pt-BR" w:bidi="pt-BR"/>
              </w:rPr>
              <w:t xml:space="preserve"> </w:t>
            </w:r>
            <w:r w:rsidRPr="009B6393">
              <w:rPr>
                <w:rStyle w:val="nfaseIntensa"/>
                <w:sz w:val="36"/>
                <w:szCs w:val="36"/>
                <w:lang w:val="pt-BR"/>
              </w:rPr>
              <w:t>fantuzze rodrigues de almeida</w:t>
            </w:r>
          </w:p>
          <w:p w14:paraId="0C739450" w14:textId="77777777" w:rsidR="00692703" w:rsidRPr="002C4186" w:rsidRDefault="009B6393" w:rsidP="00913946">
            <w:pPr>
              <w:pStyle w:val="Informaesdecontato"/>
              <w:contextualSpacing w:val="0"/>
              <w:rPr>
                <w:lang w:val="pt-BR"/>
              </w:rPr>
            </w:pPr>
            <w:r>
              <w:rPr>
                <w:lang w:val="pt-BR"/>
              </w:rPr>
              <w:t>SHIS QI 27, Brasília - DF</w:t>
            </w:r>
            <w:r w:rsidR="00692703" w:rsidRPr="002C4186">
              <w:rPr>
                <w:lang w:val="pt-BR" w:bidi="pt-BR"/>
              </w:rPr>
              <w:t xml:space="preserve"> </w:t>
            </w:r>
            <w:sdt>
              <w:sdtPr>
                <w:rPr>
                  <w:lang w:val="pt-BR"/>
                </w:rPr>
                <w:alias w:val="Barra divisória:"/>
                <w:tag w:val="Barra divisória:"/>
                <w:id w:val="-1459182552"/>
                <w:placeholder>
                  <w:docPart w:val="965D84146D6048C68BCB495E4A7375C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2C4186">
                  <w:rPr>
                    <w:lang w:val="pt-BR" w:bidi="pt-BR"/>
                  </w:rPr>
                  <w:t>·</w:t>
                </w:r>
              </w:sdtContent>
            </w:sdt>
            <w:r>
              <w:rPr>
                <w:lang w:val="pt-BR"/>
              </w:rPr>
              <w:t xml:space="preserve"> +55 (11) 936 193 121</w:t>
            </w:r>
          </w:p>
          <w:p w14:paraId="490D7942" w14:textId="77777777" w:rsidR="00692703" w:rsidRPr="002C4186" w:rsidRDefault="009B6393" w:rsidP="00913946">
            <w:pPr>
              <w:pStyle w:val="nfasedasinformaesdecontato"/>
              <w:contextualSpacing w:val="0"/>
              <w:rPr>
                <w:lang w:val="pt-BR"/>
              </w:rPr>
            </w:pPr>
            <w:r>
              <w:rPr>
                <w:lang w:val="pt-BR" w:bidi="pt-BR"/>
              </w:rPr>
              <w:t>amanda.fralmeida@outlook.com</w:t>
            </w:r>
            <w:r w:rsidR="00692703" w:rsidRPr="002C4186">
              <w:rPr>
                <w:lang w:val="pt-BR" w:bidi="pt-BR"/>
              </w:rPr>
              <w:t xml:space="preserve"> </w:t>
            </w:r>
            <w:sdt>
              <w:sdtPr>
                <w:rPr>
                  <w:lang w:val="pt-BR"/>
                </w:rPr>
                <w:alias w:val="Barra divisória:"/>
                <w:tag w:val="Barra divisória:"/>
                <w:id w:val="2000459528"/>
                <w:placeholder>
                  <w:docPart w:val="E69AE8DA20DD4AB38D1E900AC726269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2C4186">
                  <w:rPr>
                    <w:lang w:val="pt-BR" w:bidi="pt-BR"/>
                  </w:rPr>
                  <w:t>·</w:t>
                </w:r>
              </w:sdtContent>
            </w:sdt>
            <w:r w:rsidR="00692703" w:rsidRPr="002C4186">
              <w:rPr>
                <w:lang w:val="pt-BR" w:bidi="pt-BR"/>
              </w:rPr>
              <w:t xml:space="preserve"> </w:t>
            </w:r>
            <w:r w:rsidRPr="009B6393">
              <w:rPr>
                <w:lang w:val="pt-BR"/>
              </w:rPr>
              <w:t>www.linkedin.com/in/fantuzze/</w:t>
            </w:r>
          </w:p>
        </w:tc>
      </w:tr>
      <w:tr w:rsidR="009571D8" w:rsidRPr="002C4186" w14:paraId="1C020F12" w14:textId="77777777" w:rsidTr="00692703">
        <w:tc>
          <w:tcPr>
            <w:tcW w:w="9360" w:type="dxa"/>
            <w:tcMar>
              <w:top w:w="432" w:type="dxa"/>
            </w:tcMar>
          </w:tcPr>
          <w:p w14:paraId="68B8FE56" w14:textId="4C391E64" w:rsidR="001755A8" w:rsidRPr="002C4186" w:rsidRDefault="003F7DAC" w:rsidP="003F7DAC">
            <w:pPr>
              <w:contextualSpacing w:val="0"/>
              <w:jc w:val="center"/>
              <w:rPr>
                <w:lang w:val="pt-BR"/>
              </w:rPr>
            </w:pPr>
            <w:r>
              <w:rPr>
                <w:lang w:val="pt-BR"/>
              </w:rPr>
              <w:t>Designer g</w:t>
            </w:r>
            <w:r w:rsidR="009B6393">
              <w:rPr>
                <w:lang w:val="pt-BR"/>
              </w:rPr>
              <w:t xml:space="preserve">raduanda em Ciência da Computação. Atualmente finalizando o curso de formação em Java da </w:t>
            </w:r>
            <w:proofErr w:type="spellStart"/>
            <w:r w:rsidR="009B6393">
              <w:rPr>
                <w:lang w:val="pt-BR"/>
              </w:rPr>
              <w:t>AdaTech</w:t>
            </w:r>
            <w:proofErr w:type="spellEnd"/>
            <w:r w:rsidR="009B6393">
              <w:rPr>
                <w:lang w:val="pt-BR"/>
              </w:rPr>
              <w:t xml:space="preserve"> em parcer</w:t>
            </w:r>
            <w:r>
              <w:rPr>
                <w:lang w:val="pt-BR"/>
              </w:rPr>
              <w:t>i</w:t>
            </w:r>
            <w:r w:rsidR="009B6393">
              <w:rPr>
                <w:lang w:val="pt-BR"/>
              </w:rPr>
              <w:t>a com a B3</w:t>
            </w:r>
            <w:r w:rsidR="00B019EF">
              <w:rPr>
                <w:lang w:val="pt-BR"/>
              </w:rPr>
              <w:t>.</w:t>
            </w:r>
            <w:bookmarkStart w:id="0" w:name="_GoBack"/>
            <w:bookmarkEnd w:id="0"/>
          </w:p>
        </w:tc>
      </w:tr>
    </w:tbl>
    <w:p w14:paraId="1608F99D" w14:textId="77777777" w:rsidR="004E01EB" w:rsidRPr="002C4186" w:rsidRDefault="00B019EF" w:rsidP="004E01EB">
      <w:pPr>
        <w:pStyle w:val="Ttulo1"/>
        <w:rPr>
          <w:lang w:val="pt-BR"/>
        </w:rPr>
      </w:pPr>
      <w:sdt>
        <w:sdtPr>
          <w:rPr>
            <w:lang w:val="pt-BR"/>
          </w:rPr>
          <w:alias w:val="Experiência:"/>
          <w:tag w:val="Experiência:"/>
          <w:id w:val="-1983300934"/>
          <w:placeholder>
            <w:docPart w:val="E898DA5B5AA6457BB68A12627C44B203"/>
          </w:placeholder>
          <w:temporary/>
          <w:showingPlcHdr/>
          <w15:appearance w15:val="hidden"/>
        </w:sdtPr>
        <w:sdtEndPr/>
        <w:sdtContent>
          <w:r w:rsidR="004E01EB" w:rsidRPr="002C4186">
            <w:rPr>
              <w:lang w:val="pt-BR" w:bidi="pt-BR"/>
            </w:rPr>
            <w:t>Experiência</w:t>
          </w:r>
        </w:sdtContent>
      </w:sdt>
    </w:p>
    <w:tbl>
      <w:tblPr>
        <w:tblStyle w:val="Tabelacomgrad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ela de layout de experiência"/>
      </w:tblPr>
      <w:tblGrid>
        <w:gridCol w:w="8958"/>
      </w:tblGrid>
      <w:tr w:rsidR="001D0BF1" w:rsidRPr="002C4186" w14:paraId="56DCE0E1" w14:textId="77777777" w:rsidTr="00D66A52">
        <w:tc>
          <w:tcPr>
            <w:tcW w:w="9355" w:type="dxa"/>
          </w:tcPr>
          <w:p w14:paraId="715CA7DE" w14:textId="77777777" w:rsidR="001D0BF1" w:rsidRPr="002C4186" w:rsidRDefault="009B6393" w:rsidP="001D0BF1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2013; 2018</w:t>
            </w:r>
            <w:r w:rsidR="001D0BF1" w:rsidRPr="002C4186">
              <w:rPr>
                <w:lang w:val="pt-BR" w:bidi="pt-BR"/>
              </w:rPr>
              <w:t xml:space="preserve"> – </w:t>
            </w:r>
            <w:r>
              <w:rPr>
                <w:lang w:val="pt-BR"/>
              </w:rPr>
              <w:t>2019; 2021</w:t>
            </w:r>
          </w:p>
          <w:p w14:paraId="0AA0D375" w14:textId="77777777" w:rsidR="001E3120" w:rsidRPr="002C4186" w:rsidRDefault="009B6393" w:rsidP="009B6393">
            <w:pPr>
              <w:pStyle w:val="Ttulo2"/>
              <w:contextualSpacing w:val="0"/>
              <w:rPr>
                <w:lang w:val="pt-BR"/>
              </w:rPr>
            </w:pPr>
            <w:r>
              <w:rPr>
                <w:lang w:val="pt-BR"/>
              </w:rPr>
              <w:t>professora de inglês</w:t>
            </w:r>
            <w:r w:rsidR="001D0BF1" w:rsidRPr="002C4186">
              <w:rPr>
                <w:lang w:val="pt-BR" w:bidi="pt-BR"/>
              </w:rPr>
              <w:t xml:space="preserve">, </w:t>
            </w:r>
            <w:r>
              <w:rPr>
                <w:rStyle w:val="RefernciaSutil"/>
                <w:lang w:val="pt-BR"/>
              </w:rPr>
              <w:t>r</w:t>
            </w:r>
            <w:r>
              <w:rPr>
                <w:rStyle w:val="RefernciaSutil"/>
              </w:rPr>
              <w:t>ed balloon</w:t>
            </w:r>
          </w:p>
        </w:tc>
      </w:tr>
      <w:tr w:rsidR="00F61DF9" w:rsidRPr="002C4186" w14:paraId="5AF983D9" w14:textId="77777777" w:rsidTr="00F61DF9">
        <w:tc>
          <w:tcPr>
            <w:tcW w:w="9355" w:type="dxa"/>
            <w:tcMar>
              <w:top w:w="216" w:type="dxa"/>
            </w:tcMar>
          </w:tcPr>
          <w:p w14:paraId="72AC0C79" w14:textId="77777777" w:rsidR="00F61DF9" w:rsidRPr="002C4186" w:rsidRDefault="009B6393" w:rsidP="00F61DF9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2017</w:t>
            </w:r>
            <w:r w:rsidR="00F61DF9" w:rsidRPr="002C4186">
              <w:rPr>
                <w:lang w:val="pt-BR" w:bidi="pt-BR"/>
              </w:rPr>
              <w:t xml:space="preserve"> </w:t>
            </w:r>
          </w:p>
          <w:p w14:paraId="4D677E02" w14:textId="77777777" w:rsidR="009B6393" w:rsidRDefault="009B6393" w:rsidP="009B6393">
            <w:pPr>
              <w:pStyle w:val="Ttulo2"/>
              <w:contextualSpacing w:val="0"/>
              <w:outlineLvl w:val="1"/>
              <w:rPr>
                <w:rStyle w:val="RefernciaSutil"/>
                <w:sz w:val="24"/>
                <w:szCs w:val="24"/>
              </w:rPr>
            </w:pPr>
            <w:r w:rsidRPr="009B6393">
              <w:rPr>
                <w:sz w:val="24"/>
                <w:szCs w:val="24"/>
                <w:lang w:val="pt-BR"/>
              </w:rPr>
              <w:t>professora de português para estrangeiros</w:t>
            </w:r>
            <w:r w:rsidR="00F61DF9" w:rsidRPr="009B6393">
              <w:rPr>
                <w:sz w:val="24"/>
                <w:szCs w:val="24"/>
                <w:lang w:val="pt-BR" w:bidi="pt-BR"/>
              </w:rPr>
              <w:t xml:space="preserve">, </w:t>
            </w:r>
            <w:r w:rsidRPr="009B6393">
              <w:rPr>
                <w:rStyle w:val="RefernciaSutil"/>
                <w:sz w:val="24"/>
                <w:szCs w:val="24"/>
                <w:lang w:val="pt-BR"/>
              </w:rPr>
              <w:t>o</w:t>
            </w:r>
            <w:r w:rsidRPr="009B6393">
              <w:rPr>
                <w:rStyle w:val="RefernciaSutil"/>
                <w:sz w:val="24"/>
                <w:szCs w:val="24"/>
              </w:rPr>
              <w:t>kinawa escola de idiomas</w:t>
            </w:r>
          </w:p>
          <w:p w14:paraId="1659FCE7" w14:textId="77777777" w:rsidR="009B6393" w:rsidRPr="009B6393" w:rsidRDefault="009B6393" w:rsidP="009B6393">
            <w:pPr>
              <w:pStyle w:val="Ttulo2"/>
              <w:contextualSpacing w:val="0"/>
              <w:outlineLvl w:val="1"/>
              <w:rPr>
                <w:rStyle w:val="RefernciaSutil"/>
                <w:sz w:val="24"/>
                <w:szCs w:val="24"/>
              </w:rPr>
            </w:pPr>
          </w:p>
          <w:p w14:paraId="1547EC28" w14:textId="77777777" w:rsidR="009B6393" w:rsidRPr="002C4186" w:rsidRDefault="009B6393" w:rsidP="009B6393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2</w:t>
            </w:r>
            <w:r>
              <w:rPr>
                <w:lang w:val="pt-BR"/>
              </w:rPr>
              <w:t>014 - 2016</w:t>
            </w:r>
          </w:p>
          <w:p w14:paraId="033B83E4" w14:textId="77777777" w:rsidR="009B6393" w:rsidRDefault="009B6393" w:rsidP="009B6393">
            <w:pPr>
              <w:pStyle w:val="Ttulo2"/>
              <w:contextualSpacing w:val="0"/>
              <w:outlineLvl w:val="1"/>
              <w:rPr>
                <w:lang w:val="pt-BR" w:bidi="pt-BR"/>
              </w:rPr>
            </w:pPr>
            <w:r>
              <w:rPr>
                <w:lang w:val="pt-BR" w:bidi="pt-BR"/>
              </w:rPr>
              <w:t>microempreendedora individual – mei</w:t>
            </w:r>
          </w:p>
          <w:p w14:paraId="1D3F6EA3" w14:textId="77777777" w:rsidR="009B6393" w:rsidRDefault="009B6393" w:rsidP="009B6393">
            <w:pPr>
              <w:pStyle w:val="Ttulo2"/>
              <w:contextualSpacing w:val="0"/>
              <w:outlineLvl w:val="1"/>
              <w:rPr>
                <w:rStyle w:val="RefernciaSutil"/>
                <w:sz w:val="24"/>
                <w:szCs w:val="24"/>
              </w:rPr>
            </w:pPr>
            <w:r>
              <w:rPr>
                <w:rStyle w:val="RefernciaSutil"/>
                <w:sz w:val="24"/>
                <w:szCs w:val="24"/>
              </w:rPr>
              <w:t>Designer, criadora de conteúdo</w:t>
            </w:r>
            <w:r w:rsidR="003F7DAC">
              <w:rPr>
                <w:rStyle w:val="RefernciaSutil"/>
                <w:sz w:val="24"/>
                <w:szCs w:val="24"/>
              </w:rPr>
              <w:t xml:space="preserve"> para exposições</w:t>
            </w:r>
            <w:r>
              <w:rPr>
                <w:rStyle w:val="RefernciaSutil"/>
                <w:sz w:val="24"/>
                <w:szCs w:val="24"/>
              </w:rPr>
              <w:t>, tradutora, produtora</w:t>
            </w:r>
          </w:p>
          <w:p w14:paraId="25842E86" w14:textId="77777777" w:rsidR="009B6393" w:rsidRPr="009B6393" w:rsidRDefault="009B6393" w:rsidP="009B6393">
            <w:pPr>
              <w:pStyle w:val="Ttulo2"/>
              <w:contextualSpacing w:val="0"/>
              <w:rPr>
                <w:sz w:val="24"/>
                <w:szCs w:val="24"/>
                <w:lang w:val="pt-BR"/>
              </w:rPr>
            </w:pPr>
          </w:p>
        </w:tc>
      </w:tr>
    </w:tbl>
    <w:sdt>
      <w:sdtPr>
        <w:rPr>
          <w:lang w:val="pt-BR"/>
        </w:rPr>
        <w:alias w:val="Escolaridade:"/>
        <w:tag w:val="Escolaridade:"/>
        <w:id w:val="-1908763273"/>
        <w:placeholder>
          <w:docPart w:val="F1A8342B467F4DBE9DE5D6DC28F71236"/>
        </w:placeholder>
        <w:temporary/>
        <w:showingPlcHdr/>
        <w15:appearance w15:val="hidden"/>
      </w:sdtPr>
      <w:sdtEndPr/>
      <w:sdtContent>
        <w:p w14:paraId="31440C60" w14:textId="77777777" w:rsidR="00DA59AA" w:rsidRPr="002C4186" w:rsidRDefault="00DA59AA" w:rsidP="0097790C">
          <w:pPr>
            <w:pStyle w:val="Ttulo1"/>
            <w:rPr>
              <w:lang w:val="pt-BR"/>
            </w:rPr>
          </w:pPr>
          <w:r w:rsidRPr="002C4186">
            <w:rPr>
              <w:lang w:val="pt-BR" w:bidi="pt-BR"/>
            </w:rPr>
            <w:t>Educação</w:t>
          </w:r>
        </w:p>
      </w:sdtContent>
    </w:sdt>
    <w:tbl>
      <w:tblPr>
        <w:tblStyle w:val="Tabelacomgrad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ela de layout de educação"/>
      </w:tblPr>
      <w:tblGrid>
        <w:gridCol w:w="8958"/>
      </w:tblGrid>
      <w:tr w:rsidR="001D0BF1" w:rsidRPr="002C4186" w14:paraId="12FD34D9" w14:textId="77777777" w:rsidTr="00D66A52">
        <w:tc>
          <w:tcPr>
            <w:tcW w:w="9355" w:type="dxa"/>
          </w:tcPr>
          <w:p w14:paraId="1A9B91F9" w14:textId="77777777" w:rsidR="003F7DAC" w:rsidRPr="002C4186" w:rsidRDefault="003F7DAC" w:rsidP="003F7DAC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2022 - cursando</w:t>
            </w:r>
          </w:p>
          <w:p w14:paraId="5D3BC1CA" w14:textId="77777777" w:rsidR="003F7DAC" w:rsidRPr="002C4186" w:rsidRDefault="003F7DAC" w:rsidP="003F7DAC">
            <w:pPr>
              <w:pStyle w:val="Ttulo2"/>
              <w:contextualSpacing w:val="0"/>
              <w:outlineLvl w:val="1"/>
              <w:rPr>
                <w:lang w:val="pt-BR"/>
              </w:rPr>
            </w:pPr>
            <w:r>
              <w:rPr>
                <w:lang w:val="pt-BR"/>
              </w:rPr>
              <w:t>ciência da computação</w:t>
            </w:r>
            <w:r w:rsidRPr="002C4186">
              <w:rPr>
                <w:lang w:val="pt-BR" w:bidi="pt-BR"/>
              </w:rPr>
              <w:t xml:space="preserve">, </w:t>
            </w:r>
            <w:r>
              <w:rPr>
                <w:rStyle w:val="RefernciaSutil"/>
                <w:lang w:val="pt-BR"/>
              </w:rPr>
              <w:t>f</w:t>
            </w:r>
            <w:r>
              <w:rPr>
                <w:rStyle w:val="RefernciaSutil"/>
              </w:rPr>
              <w:t>aculdade descomplica</w:t>
            </w:r>
          </w:p>
          <w:p w14:paraId="58865566" w14:textId="77777777" w:rsidR="003F7DAC" w:rsidRDefault="003F7DAC" w:rsidP="003F7DAC">
            <w:pPr>
              <w:pStyle w:val="Ttulo3"/>
              <w:contextualSpacing w:val="0"/>
              <w:outlineLvl w:val="2"/>
              <w:rPr>
                <w:lang w:val="pt-BR" w:bidi="pt-BR"/>
              </w:rPr>
            </w:pPr>
          </w:p>
          <w:p w14:paraId="3486FCED" w14:textId="77777777" w:rsidR="001D0BF1" w:rsidRPr="002C4186" w:rsidRDefault="003F7DAC" w:rsidP="001D0BF1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 w:bidi="pt-BR"/>
              </w:rPr>
              <w:t>2018 -</w:t>
            </w:r>
            <w:r w:rsidR="001D0BF1" w:rsidRPr="002C4186">
              <w:rPr>
                <w:lang w:val="pt-BR" w:bidi="pt-BR"/>
              </w:rPr>
              <w:t xml:space="preserve"> </w:t>
            </w:r>
            <w:r>
              <w:rPr>
                <w:lang w:val="pt-BR"/>
              </w:rPr>
              <w:t>2019</w:t>
            </w:r>
          </w:p>
          <w:p w14:paraId="39A1E5E4" w14:textId="77777777" w:rsidR="007538DC" w:rsidRPr="002C4186" w:rsidRDefault="003F7DAC" w:rsidP="003F7DAC">
            <w:pPr>
              <w:pStyle w:val="Ttulo2"/>
              <w:contextualSpacing w:val="0"/>
              <w:rPr>
                <w:lang w:val="pt-BR"/>
              </w:rPr>
            </w:pPr>
            <w:r>
              <w:rPr>
                <w:lang w:val="pt-BR"/>
              </w:rPr>
              <w:t>tecnologia em comércio exterior</w:t>
            </w:r>
            <w:r w:rsidR="001D0BF1" w:rsidRPr="002C4186">
              <w:rPr>
                <w:lang w:val="pt-BR" w:bidi="pt-BR"/>
              </w:rPr>
              <w:t xml:space="preserve">, </w:t>
            </w:r>
            <w:r>
              <w:rPr>
                <w:rStyle w:val="RefernciaSutil"/>
                <w:lang w:val="pt-BR"/>
              </w:rPr>
              <w:t>c</w:t>
            </w:r>
            <w:r>
              <w:rPr>
                <w:rStyle w:val="RefernciaSutil"/>
              </w:rPr>
              <w:t>entro universitário senac</w:t>
            </w:r>
          </w:p>
        </w:tc>
      </w:tr>
      <w:tr w:rsidR="00F61DF9" w:rsidRPr="002C4186" w14:paraId="22B66DB6" w14:textId="77777777" w:rsidTr="00F61DF9">
        <w:tc>
          <w:tcPr>
            <w:tcW w:w="9355" w:type="dxa"/>
            <w:tcMar>
              <w:top w:w="216" w:type="dxa"/>
            </w:tcMar>
          </w:tcPr>
          <w:p w14:paraId="16E11438" w14:textId="77777777" w:rsidR="00F61DF9" w:rsidRPr="002C4186" w:rsidRDefault="003F7DAC" w:rsidP="00F61DF9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2008 - 2012</w:t>
            </w:r>
          </w:p>
          <w:p w14:paraId="53D16256" w14:textId="77777777" w:rsidR="00F61DF9" w:rsidRPr="002C4186" w:rsidRDefault="003F7DAC" w:rsidP="003F7DAC">
            <w:pPr>
              <w:pStyle w:val="Ttulo2"/>
              <w:contextualSpacing w:val="0"/>
              <w:rPr>
                <w:lang w:val="pt-BR"/>
              </w:rPr>
            </w:pPr>
            <w:r>
              <w:rPr>
                <w:lang w:val="pt-BR"/>
              </w:rPr>
              <w:t>desenho industrial</w:t>
            </w:r>
            <w:r w:rsidR="00F61DF9" w:rsidRPr="002C4186">
              <w:rPr>
                <w:lang w:val="pt-BR" w:bidi="pt-BR"/>
              </w:rPr>
              <w:t xml:space="preserve">, </w:t>
            </w:r>
            <w:r>
              <w:rPr>
                <w:rStyle w:val="RefernciaSutil"/>
                <w:lang w:val="pt-BR"/>
              </w:rPr>
              <w:t>u</w:t>
            </w:r>
            <w:r>
              <w:rPr>
                <w:rStyle w:val="RefernciaSutil"/>
              </w:rPr>
              <w:t>niversidade de brasília</w:t>
            </w:r>
          </w:p>
        </w:tc>
      </w:tr>
    </w:tbl>
    <w:p w14:paraId="4B9BAB3E" w14:textId="77777777" w:rsidR="00486277" w:rsidRPr="002C4186" w:rsidRDefault="00B019EF" w:rsidP="00486277">
      <w:pPr>
        <w:pStyle w:val="Ttulo1"/>
        <w:rPr>
          <w:lang w:val="pt-BR"/>
        </w:rPr>
      </w:pPr>
      <w:sdt>
        <w:sdtPr>
          <w:rPr>
            <w:lang w:val="pt-BR"/>
          </w:rPr>
          <w:alias w:val="Habilidades:"/>
          <w:tag w:val="Habilidades:"/>
          <w:id w:val="-1392877668"/>
          <w:placeholder>
            <w:docPart w:val="630223B59E724D3DB4B7E2177A5B24D6"/>
          </w:placeholder>
          <w:temporary/>
          <w:showingPlcHdr/>
          <w15:appearance w15:val="hidden"/>
        </w:sdtPr>
        <w:sdtEndPr/>
        <w:sdtContent>
          <w:r w:rsidR="00486277" w:rsidRPr="002C4186">
            <w:rPr>
              <w:lang w:val="pt-BR" w:bidi="pt-BR"/>
            </w:rPr>
            <w:t>Habilidades</w:t>
          </w:r>
        </w:sdtContent>
      </w:sdt>
      <w:r w:rsidR="003F7DAC">
        <w:rPr>
          <w:lang w:val="pt-BR"/>
        </w:rPr>
        <w:t xml:space="preserve"> e certificações</w:t>
      </w: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habilidades"/>
      </w:tblPr>
      <w:tblGrid>
        <w:gridCol w:w="4410"/>
        <w:gridCol w:w="4616"/>
      </w:tblGrid>
      <w:tr w:rsidR="003A0632" w:rsidRPr="002C4186" w14:paraId="6BC2CBE7" w14:textId="77777777" w:rsidTr="00DE2EA9">
        <w:tc>
          <w:tcPr>
            <w:tcW w:w="4410" w:type="dxa"/>
          </w:tcPr>
          <w:p w14:paraId="2E055858" w14:textId="77777777" w:rsidR="001E3120" w:rsidRPr="002C4186" w:rsidRDefault="003F7DAC" w:rsidP="006E1507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>Inglês fluente (Certificação Cambridge C2</w:t>
            </w:r>
            <w:r w:rsidR="00AE3B10">
              <w:rPr>
                <w:lang w:val="pt-BR"/>
              </w:rPr>
              <w:t xml:space="preserve"> e </w:t>
            </w:r>
            <w:proofErr w:type="spellStart"/>
            <w:r w:rsidR="00AE3B10">
              <w:rPr>
                <w:lang w:val="pt-BR"/>
              </w:rPr>
              <w:t>Ielts</w:t>
            </w:r>
            <w:proofErr w:type="spellEnd"/>
            <w:r>
              <w:rPr>
                <w:lang w:val="pt-BR"/>
              </w:rPr>
              <w:t>); Espanhol intermediário; Francês intermediário; Coreano básico (TOPIK I)</w:t>
            </w:r>
          </w:p>
          <w:p w14:paraId="1E1AF440" w14:textId="77777777" w:rsidR="001F4E6D" w:rsidRPr="002C4186" w:rsidRDefault="003F7DAC" w:rsidP="006E1507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>Certificações Disciplina Positiva e Comunicação não-Violenta</w:t>
            </w:r>
          </w:p>
        </w:tc>
        <w:tc>
          <w:tcPr>
            <w:tcW w:w="4616" w:type="dxa"/>
            <w:tcMar>
              <w:left w:w="360" w:type="dxa"/>
            </w:tcMar>
          </w:tcPr>
          <w:p w14:paraId="0B18EB48" w14:textId="77777777" w:rsidR="003A0632" w:rsidRPr="002C4186" w:rsidRDefault="003F7DAC" w:rsidP="006E1507">
            <w:pPr>
              <w:pStyle w:val="Commarcadores"/>
              <w:contextualSpacing w:val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Empretec</w:t>
            </w:r>
            <w:proofErr w:type="spellEnd"/>
            <w:r>
              <w:rPr>
                <w:lang w:val="pt-BR"/>
              </w:rPr>
              <w:t xml:space="preserve"> - Sebrae</w:t>
            </w:r>
          </w:p>
          <w:p w14:paraId="5606ED31" w14:textId="77777777" w:rsidR="001E3120" w:rsidRPr="002C4186" w:rsidRDefault="003F7DAC" w:rsidP="006E1507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>Curso Técnico de Teatro Musical</w:t>
            </w:r>
          </w:p>
          <w:p w14:paraId="62C647F1" w14:textId="77777777" w:rsidR="001E3120" w:rsidRPr="002C4186" w:rsidRDefault="001E3120" w:rsidP="003F7DAC">
            <w:pPr>
              <w:pStyle w:val="Commarcadores"/>
              <w:numPr>
                <w:ilvl w:val="0"/>
                <w:numId w:val="0"/>
              </w:numPr>
              <w:ind w:left="360"/>
              <w:contextualSpacing w:val="0"/>
              <w:rPr>
                <w:lang w:val="pt-BR"/>
              </w:rPr>
            </w:pPr>
          </w:p>
        </w:tc>
      </w:tr>
    </w:tbl>
    <w:sdt>
      <w:sdtPr>
        <w:rPr>
          <w:lang w:val="pt-BR"/>
        </w:rPr>
        <w:alias w:val="Atividades:"/>
        <w:tag w:val="Atividades:"/>
        <w:id w:val="1223332893"/>
        <w:placeholder>
          <w:docPart w:val="3622A2A52E66466D836651D707515F3A"/>
        </w:placeholder>
        <w:temporary/>
        <w:showingPlcHdr/>
        <w15:appearance w15:val="hidden"/>
      </w:sdtPr>
      <w:sdtEndPr/>
      <w:sdtContent>
        <w:p w14:paraId="2B155794" w14:textId="77777777" w:rsidR="00AD782D" w:rsidRPr="002C4186" w:rsidRDefault="0062312F" w:rsidP="0062312F">
          <w:pPr>
            <w:pStyle w:val="Ttulo1"/>
            <w:rPr>
              <w:lang w:val="pt-BR"/>
            </w:rPr>
          </w:pPr>
          <w:r w:rsidRPr="002C4186">
            <w:rPr>
              <w:lang w:val="pt-BR" w:bidi="pt-BR"/>
            </w:rPr>
            <w:t>Atividades</w:t>
          </w:r>
        </w:p>
      </w:sdtContent>
    </w:sdt>
    <w:p w14:paraId="6CCD8994" w14:textId="77777777" w:rsidR="00B51D1B" w:rsidRPr="002C4186" w:rsidRDefault="003F7DAC" w:rsidP="006E1507">
      <w:pPr>
        <w:rPr>
          <w:lang w:val="pt-BR"/>
        </w:rPr>
      </w:pPr>
      <w:r>
        <w:rPr>
          <w:lang w:val="pt-BR"/>
        </w:rPr>
        <w:t>Intercâmbio na Coreia do Sul em 2022. Voluntariado com Lego Educação para crianças em idade pré-escolar em 2019</w:t>
      </w:r>
      <w:r w:rsidR="00AE3B10">
        <w:rPr>
          <w:lang w:val="pt-BR"/>
        </w:rPr>
        <w:t>.</w:t>
      </w:r>
    </w:p>
    <w:sectPr w:rsidR="00B51D1B" w:rsidRPr="002C4186" w:rsidSect="0090093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116BC" w14:textId="77777777" w:rsidR="009B6393" w:rsidRDefault="009B6393" w:rsidP="0068194B">
      <w:r>
        <w:separator/>
      </w:r>
    </w:p>
    <w:p w14:paraId="0D01CE0B" w14:textId="77777777" w:rsidR="009B6393" w:rsidRDefault="009B6393"/>
    <w:p w14:paraId="194A21C3" w14:textId="77777777" w:rsidR="009B6393" w:rsidRDefault="009B6393"/>
  </w:endnote>
  <w:endnote w:type="continuationSeparator" w:id="0">
    <w:p w14:paraId="6A1175E2" w14:textId="77777777" w:rsidR="009B6393" w:rsidRDefault="009B6393" w:rsidP="0068194B">
      <w:r>
        <w:continuationSeparator/>
      </w:r>
    </w:p>
    <w:p w14:paraId="3AE45BDC" w14:textId="77777777" w:rsidR="009B6393" w:rsidRDefault="009B6393"/>
    <w:p w14:paraId="65A4CAF4" w14:textId="77777777" w:rsidR="009B6393" w:rsidRDefault="009B63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t-BR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AB9ECD" w14:textId="77777777" w:rsidR="002B2958" w:rsidRPr="002C4186" w:rsidRDefault="002B2958">
        <w:pPr>
          <w:pStyle w:val="Rodap"/>
          <w:rPr>
            <w:lang w:val="pt-BR"/>
          </w:rPr>
        </w:pPr>
        <w:r w:rsidRPr="002C4186">
          <w:rPr>
            <w:lang w:val="pt-BR" w:bidi="pt-BR"/>
          </w:rPr>
          <w:fldChar w:fldCharType="begin"/>
        </w:r>
        <w:r w:rsidRPr="002C4186">
          <w:rPr>
            <w:lang w:val="pt-BR" w:bidi="pt-BR"/>
          </w:rPr>
          <w:instrText xml:space="preserve"> PAGE   \* MERGEFORMAT </w:instrText>
        </w:r>
        <w:r w:rsidRPr="002C4186">
          <w:rPr>
            <w:lang w:val="pt-BR" w:bidi="pt-BR"/>
          </w:rPr>
          <w:fldChar w:fldCharType="separate"/>
        </w:r>
        <w:r w:rsidR="00DE2EA9" w:rsidRPr="002C4186">
          <w:rPr>
            <w:noProof/>
            <w:lang w:val="pt-BR" w:bidi="pt-BR"/>
          </w:rPr>
          <w:t>2</w:t>
        </w:r>
        <w:r w:rsidRPr="002C4186"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FB243" w14:textId="77777777" w:rsidR="009B6393" w:rsidRDefault="009B6393" w:rsidP="0068194B">
      <w:r>
        <w:separator/>
      </w:r>
    </w:p>
    <w:p w14:paraId="51C6ADCC" w14:textId="77777777" w:rsidR="009B6393" w:rsidRDefault="009B6393"/>
    <w:p w14:paraId="4E0655CF" w14:textId="77777777" w:rsidR="009B6393" w:rsidRDefault="009B6393"/>
  </w:footnote>
  <w:footnote w:type="continuationSeparator" w:id="0">
    <w:p w14:paraId="55D82811" w14:textId="77777777" w:rsidR="009B6393" w:rsidRDefault="009B6393" w:rsidP="0068194B">
      <w:r>
        <w:continuationSeparator/>
      </w:r>
    </w:p>
    <w:p w14:paraId="6085E9F8" w14:textId="77777777" w:rsidR="009B6393" w:rsidRDefault="009B6393"/>
    <w:p w14:paraId="0C6DA81D" w14:textId="77777777" w:rsidR="009B6393" w:rsidRDefault="009B63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F3243" w14:textId="77777777" w:rsidR="00236D54" w:rsidRPr="004E01EB" w:rsidRDefault="00F476C4" w:rsidP="005A1B10">
    <w:pPr>
      <w:pStyle w:val="Cabealho"/>
    </w:pPr>
    <w:r w:rsidRPr="004E01EB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8C2E884" wp14:editId="185EF5B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to 5" descr="Linha divisória de cabeçalh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05E3996" id="Conector reto 5" o:spid="_x0000_s1026" alt="Linha divisória de cabeçalh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60F50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97539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698155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93C73F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93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C4186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5473"/>
    <w:rsid w:val="003A0632"/>
    <w:rsid w:val="003A30E5"/>
    <w:rsid w:val="003A6ADF"/>
    <w:rsid w:val="003B5928"/>
    <w:rsid w:val="003D380F"/>
    <w:rsid w:val="003E160D"/>
    <w:rsid w:val="003F1D5F"/>
    <w:rsid w:val="003F7DAC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E518A"/>
    <w:rsid w:val="008F3B14"/>
    <w:rsid w:val="00900931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6393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3B10"/>
    <w:rsid w:val="00AE7650"/>
    <w:rsid w:val="00AF3E31"/>
    <w:rsid w:val="00B019EF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A5E6B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25C0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4186"/>
    <w:rPr>
      <w:rFonts w:ascii="Calibri" w:hAnsi="Calibri" w:cs="Calibri"/>
    </w:rPr>
  </w:style>
  <w:style w:type="paragraph" w:styleId="Ttulo1">
    <w:name w:val="heading 1"/>
    <w:basedOn w:val="Normal"/>
    <w:link w:val="Ttulo1Char"/>
    <w:uiPriority w:val="9"/>
    <w:qFormat/>
    <w:rsid w:val="002C4186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2C4186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2C4186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4186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4186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4186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4186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4186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4186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C41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C4186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har"/>
    <w:uiPriority w:val="1"/>
    <w:qFormat/>
    <w:rsid w:val="002C4186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2C4186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2C4186"/>
  </w:style>
  <w:style w:type="character" w:customStyle="1" w:styleId="CabealhoChar">
    <w:name w:val="Cabeçalho Char"/>
    <w:basedOn w:val="Fontepargpadro"/>
    <w:link w:val="Cabealho"/>
    <w:uiPriority w:val="99"/>
    <w:rsid w:val="002C4186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2C4186"/>
    <w:pPr>
      <w:jc w:val="center"/>
    </w:pPr>
  </w:style>
  <w:style w:type="character" w:customStyle="1" w:styleId="RodapChar">
    <w:name w:val="Rodapé Char"/>
    <w:basedOn w:val="Fontepargpadro"/>
    <w:link w:val="Rodap"/>
    <w:uiPriority w:val="99"/>
    <w:rsid w:val="002C4186"/>
    <w:rPr>
      <w:rFonts w:ascii="Calibri" w:hAnsi="Calibri" w:cs="Calibri"/>
    </w:rPr>
  </w:style>
  <w:style w:type="character" w:styleId="TextodoEspaoReservado">
    <w:name w:val="Placeholder Text"/>
    <w:basedOn w:val="Fontepargpadro"/>
    <w:uiPriority w:val="99"/>
    <w:semiHidden/>
    <w:rsid w:val="002C4186"/>
    <w:rPr>
      <w:rFonts w:ascii="Calibri" w:hAnsi="Calibri" w:cs="Calibri"/>
      <w:color w:val="595959" w:themeColor="text1" w:themeTint="A6"/>
    </w:rPr>
  </w:style>
  <w:style w:type="paragraph" w:customStyle="1" w:styleId="Informaesdecontato">
    <w:name w:val="Informações de contato"/>
    <w:basedOn w:val="Normal"/>
    <w:uiPriority w:val="3"/>
    <w:qFormat/>
    <w:rsid w:val="002C4186"/>
    <w:pPr>
      <w:jc w:val="center"/>
    </w:pPr>
  </w:style>
  <w:style w:type="character" w:customStyle="1" w:styleId="Ttulo1Char">
    <w:name w:val="Título 1 Char"/>
    <w:basedOn w:val="Fontepargpadro"/>
    <w:link w:val="Ttulo1"/>
    <w:uiPriority w:val="9"/>
    <w:rsid w:val="002C4186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C4186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C4186"/>
    <w:rPr>
      <w:rFonts w:ascii="Calibri" w:eastAsiaTheme="majorEastAsia" w:hAnsi="Calibri" w:cs="Calibri"/>
      <w:b/>
      <w:caps/>
      <w:szCs w:val="24"/>
    </w:rPr>
  </w:style>
  <w:style w:type="table" w:styleId="Tabelacomgrade">
    <w:name w:val="Table Grid"/>
    <w:basedOn w:val="Tabelanormal"/>
    <w:uiPriority w:val="39"/>
    <w:rsid w:val="002C4186"/>
    <w:pPr>
      <w:contextualSpacing/>
    </w:pPr>
    <w:tblPr/>
  </w:style>
  <w:style w:type="character" w:styleId="RefernciaSutil">
    <w:name w:val="Subtle Reference"/>
    <w:basedOn w:val="Fontepargpadro"/>
    <w:uiPriority w:val="10"/>
    <w:qFormat/>
    <w:rsid w:val="002C4186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2C4186"/>
    <w:pPr>
      <w:numPr>
        <w:numId w:val="5"/>
      </w:numPr>
    </w:pPr>
  </w:style>
  <w:style w:type="paragraph" w:styleId="Numerada">
    <w:name w:val="List Number"/>
    <w:basedOn w:val="Normal"/>
    <w:uiPriority w:val="13"/>
    <w:qFormat/>
    <w:rsid w:val="002C4186"/>
    <w:pPr>
      <w:numPr>
        <w:numId w:val="7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2C4186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4186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4186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C4186"/>
    <w:pPr>
      <w:spacing w:after="200"/>
    </w:pPr>
    <w:rPr>
      <w:i/>
      <w:iCs/>
      <w:color w:val="161616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C4186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2C4186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C4186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2C4186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C4186"/>
    <w:rPr>
      <w:rFonts w:ascii="Calibri" w:hAnsi="Calibri" w:cs="Calibri"/>
      <w:i/>
      <w:iCs/>
      <w:color w:val="1D824C" w:themeColor="accent1"/>
    </w:rPr>
  </w:style>
  <w:style w:type="character" w:styleId="TtulodoLivro">
    <w:name w:val="Book Title"/>
    <w:basedOn w:val="Fontepargpadro"/>
    <w:uiPriority w:val="33"/>
    <w:semiHidden/>
    <w:unhideWhenUsed/>
    <w:rsid w:val="002C4186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2C4186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C4186"/>
    <w:rPr>
      <w:rFonts w:ascii="Calibri" w:eastAsiaTheme="minorEastAsia" w:hAnsi="Calibri" w:cs="Calibri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4186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4186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C418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C4186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C418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C4186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C4186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C4186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C4186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C41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C4186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C4186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C4186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C4186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C4186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2C4186"/>
    <w:rPr>
      <w:rFonts w:ascii="Georgia" w:eastAsiaTheme="majorEastAsia" w:hAnsi="Georgia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C4186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4186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4186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4186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C4186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C4186"/>
    <w:rPr>
      <w:rFonts w:ascii="Consolas" w:hAnsi="Consolas" w:cs="Calibri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4186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ia">
    <w:name w:val="Bibliography"/>
    <w:basedOn w:val="Normal"/>
    <w:next w:val="Normal"/>
    <w:uiPriority w:val="37"/>
    <w:semiHidden/>
    <w:unhideWhenUsed/>
    <w:rsid w:val="002C4186"/>
  </w:style>
  <w:style w:type="paragraph" w:styleId="Textoembloco">
    <w:name w:val="Block Text"/>
    <w:basedOn w:val="Normal"/>
    <w:uiPriority w:val="99"/>
    <w:semiHidden/>
    <w:unhideWhenUsed/>
    <w:rsid w:val="002C4186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C418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4186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C418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C4186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C4186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C4186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C418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C4186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C4186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C4186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C418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C4186"/>
    <w:rPr>
      <w:rFonts w:ascii="Calibri" w:hAnsi="Calibri" w:cs="Calibri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C4186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C4186"/>
    <w:rPr>
      <w:rFonts w:ascii="Calibri" w:hAnsi="Calibri" w:cs="Calibri"/>
    </w:rPr>
  </w:style>
  <w:style w:type="table" w:styleId="GradeColorida">
    <w:name w:val="Colorful Grid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C4186"/>
  </w:style>
  <w:style w:type="character" w:customStyle="1" w:styleId="DataChar">
    <w:name w:val="Data Char"/>
    <w:basedOn w:val="Fontepargpadro"/>
    <w:link w:val="Data"/>
    <w:uiPriority w:val="99"/>
    <w:semiHidden/>
    <w:rsid w:val="002C4186"/>
    <w:rPr>
      <w:rFonts w:ascii="Calibri" w:hAnsi="Calibri" w:cs="Calibri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C4186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C4186"/>
    <w:rPr>
      <w:rFonts w:ascii="Calibri" w:hAnsi="Calibri" w:cs="Calibri"/>
    </w:rPr>
  </w:style>
  <w:style w:type="character" w:styleId="Refdenotadefim">
    <w:name w:val="endnote reference"/>
    <w:basedOn w:val="Fontepargpadro"/>
    <w:uiPriority w:val="99"/>
    <w:semiHidden/>
    <w:unhideWhenUsed/>
    <w:rsid w:val="002C4186"/>
    <w:rPr>
      <w:rFonts w:ascii="Calibri" w:hAnsi="Calibri" w:cs="Calibri"/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2C4186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2C4186"/>
    <w:rPr>
      <w:rFonts w:ascii="Calibri" w:hAnsi="Calibri" w:cs="Calibri"/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C4186"/>
    <w:rPr>
      <w:rFonts w:ascii="Calibri" w:hAnsi="Calibri" w:cs="Calibri"/>
      <w:vertAlign w:val="superscript"/>
    </w:rPr>
  </w:style>
  <w:style w:type="table" w:styleId="TabeladeGrade1Clara">
    <w:name w:val="Grid Table 1 Light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3">
    <w:name w:val="Grid Table 3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2C4186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4186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2C4186"/>
    <w:rPr>
      <w:rFonts w:ascii="Calibri" w:hAnsi="Calibri" w:cs="Calibr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2C4186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C4186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2C4186"/>
    <w:rPr>
      <w:rFonts w:ascii="Consolas" w:hAnsi="Consolas" w:cs="Calibri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Hyperlink">
    <w:name w:val="Hyperlink"/>
    <w:basedOn w:val="Fontepargpadro"/>
    <w:uiPriority w:val="99"/>
    <w:semiHidden/>
    <w:unhideWhenUsed/>
    <w:rsid w:val="002C4186"/>
    <w:rPr>
      <w:rFonts w:ascii="Calibri" w:hAnsi="Calibri" w:cs="Calibri"/>
      <w:color w:val="2C5C8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C4186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C4186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C4186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C4186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C4186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C4186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C4186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C4186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C4186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C4186"/>
    <w:rPr>
      <w:rFonts w:ascii="Georgia" w:eastAsiaTheme="majorEastAsia" w:hAnsi="Georgia" w:cstheme="majorBidi"/>
      <w:b/>
      <w:bCs/>
    </w:rPr>
  </w:style>
  <w:style w:type="character" w:styleId="nfaseIntensa">
    <w:name w:val="Intense Emphasis"/>
    <w:basedOn w:val="Fontepargpadro"/>
    <w:uiPriority w:val="2"/>
    <w:rsid w:val="002C4186"/>
    <w:rPr>
      <w:rFonts w:ascii="Georgia" w:hAnsi="Georgia" w:cs="Calibri"/>
      <w:b/>
      <w:iCs/>
      <w:color w:val="262626" w:themeColor="text1" w:themeTint="D9"/>
      <w:sz w:val="70"/>
    </w:rPr>
  </w:style>
  <w:style w:type="table" w:styleId="GradeClara">
    <w:name w:val="Light Grid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C418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C4186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2C418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C418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C418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C418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C4186"/>
    <w:pPr>
      <w:ind w:left="1800" w:hanging="36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C4186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C4186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C4186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C418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C418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C418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C418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C4186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2C4186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C418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C4186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C4186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rsid w:val="002C418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2">
    <w:name w:val="List Table 2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3">
    <w:name w:val="List Table 3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C418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C4186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C4186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C4186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C4186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C4186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C4186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C41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C4186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2C4186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2C418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C418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C4186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C4186"/>
    <w:rPr>
      <w:rFonts w:ascii="Calibri" w:hAnsi="Calibri" w:cs="Calibri"/>
    </w:rPr>
  </w:style>
  <w:style w:type="character" w:styleId="Nmerodepgina">
    <w:name w:val="page number"/>
    <w:basedOn w:val="Fontepargpadro"/>
    <w:uiPriority w:val="99"/>
    <w:semiHidden/>
    <w:unhideWhenUsed/>
    <w:rsid w:val="002C4186"/>
    <w:rPr>
      <w:rFonts w:ascii="Calibri" w:hAnsi="Calibri" w:cs="Calibri"/>
    </w:rPr>
  </w:style>
  <w:style w:type="table" w:styleId="TabelaSimples1">
    <w:name w:val="Plain Table 1"/>
    <w:basedOn w:val="Tabelanormal"/>
    <w:uiPriority w:val="41"/>
    <w:rsid w:val="002C418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C418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2C418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C41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C418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C4186"/>
  </w:style>
  <w:style w:type="character" w:customStyle="1" w:styleId="SaudaoChar">
    <w:name w:val="Saudação Char"/>
    <w:basedOn w:val="Fontepargpadro"/>
    <w:link w:val="Saudao"/>
    <w:uiPriority w:val="99"/>
    <w:semiHidden/>
    <w:rsid w:val="002C4186"/>
    <w:rPr>
      <w:rFonts w:ascii="Calibri" w:hAnsi="Calibri" w:cs="Calibr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C4186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C4186"/>
    <w:rPr>
      <w:rFonts w:ascii="Calibri" w:hAnsi="Calibri" w:cs="Calibri"/>
    </w:rPr>
  </w:style>
  <w:style w:type="character" w:styleId="nfaseSutil">
    <w:name w:val="Subtle Emphasis"/>
    <w:basedOn w:val="Fontepargpadro"/>
    <w:uiPriority w:val="19"/>
    <w:semiHidden/>
    <w:unhideWhenUsed/>
    <w:rsid w:val="002C4186"/>
    <w:rPr>
      <w:rFonts w:ascii="Calibri" w:hAnsi="Calibri" w:cs="Calibri"/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2C4186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C4186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C4186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C418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C418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C4186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C4186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C4186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C4186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C418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C4186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C4186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C4186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C4186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C418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C418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C418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C4186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C418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C418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C418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C4186"/>
  </w:style>
  <w:style w:type="table" w:styleId="Tabelaprofissional">
    <w:name w:val="Table Professional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C418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C418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C418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C4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C4186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C418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C418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C418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C418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C418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C418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C418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C418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C4186"/>
    <w:pPr>
      <w:spacing w:after="100"/>
      <w:ind w:left="1760"/>
    </w:pPr>
  </w:style>
  <w:style w:type="paragraph" w:customStyle="1" w:styleId="nfasedasinformaesdecontato">
    <w:name w:val="Ênfase das informações de contato"/>
    <w:basedOn w:val="Normal"/>
    <w:uiPriority w:val="4"/>
    <w:qFormat/>
    <w:rsid w:val="002C4186"/>
    <w:pPr>
      <w:jc w:val="center"/>
    </w:pPr>
    <w:rPr>
      <w:b/>
      <w:color w:val="1D824C" w:themeColor="accent1"/>
    </w:rPr>
  </w:style>
  <w:style w:type="character" w:styleId="Meno">
    <w:name w:val="Mention"/>
    <w:basedOn w:val="Fontepargpadro"/>
    <w:uiPriority w:val="99"/>
    <w:semiHidden/>
    <w:unhideWhenUsed/>
    <w:rsid w:val="002C4186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2C4186"/>
    <w:pPr>
      <w:numPr>
        <w:numId w:val="14"/>
      </w:numPr>
    </w:pPr>
  </w:style>
  <w:style w:type="numbering" w:styleId="1ai">
    <w:name w:val="Outline List 1"/>
    <w:basedOn w:val="Semlista"/>
    <w:uiPriority w:val="99"/>
    <w:semiHidden/>
    <w:unhideWhenUsed/>
    <w:rsid w:val="002C4186"/>
    <w:pPr>
      <w:numPr>
        <w:numId w:val="15"/>
      </w:numPr>
    </w:pPr>
  </w:style>
  <w:style w:type="character" w:styleId="Hashtag">
    <w:name w:val="Hashtag"/>
    <w:basedOn w:val="Fontepargpadro"/>
    <w:uiPriority w:val="99"/>
    <w:semiHidden/>
    <w:unhideWhenUsed/>
    <w:rsid w:val="002C4186"/>
    <w:rPr>
      <w:rFonts w:ascii="Calibri" w:hAnsi="Calibri" w:cs="Calibri"/>
      <w:color w:val="2B579A"/>
      <w:shd w:val="clear" w:color="auto" w:fill="E1DFDD"/>
    </w:rPr>
  </w:style>
  <w:style w:type="paragraph" w:styleId="Commarcadores2">
    <w:name w:val="List Bullet 2"/>
    <w:basedOn w:val="Normal"/>
    <w:uiPriority w:val="99"/>
    <w:semiHidden/>
    <w:unhideWhenUsed/>
    <w:rsid w:val="002C4186"/>
    <w:pPr>
      <w:numPr>
        <w:numId w:val="3"/>
      </w:numPr>
      <w:contextualSpacing/>
    </w:pPr>
  </w:style>
  <w:style w:type="character" w:styleId="nfase">
    <w:name w:val="Emphasis"/>
    <w:basedOn w:val="Fontepargpadro"/>
    <w:uiPriority w:val="20"/>
    <w:semiHidden/>
    <w:unhideWhenUsed/>
    <w:rsid w:val="002C4186"/>
    <w:rPr>
      <w:rFonts w:ascii="Calibri" w:hAnsi="Calibri" w:cs="Calibri"/>
      <w:i/>
      <w:iCs/>
    </w:rPr>
  </w:style>
  <w:style w:type="numbering" w:styleId="Artigoseo">
    <w:name w:val="Outline List 3"/>
    <w:basedOn w:val="Semlista"/>
    <w:uiPriority w:val="99"/>
    <w:semiHidden/>
    <w:unhideWhenUsed/>
    <w:rsid w:val="002C4186"/>
    <w:pPr>
      <w:numPr>
        <w:numId w:val="16"/>
      </w:numPr>
    </w:pPr>
  </w:style>
  <w:style w:type="character" w:styleId="RefernciaIntensa">
    <w:name w:val="Intense Reference"/>
    <w:basedOn w:val="Fontepargpadro"/>
    <w:uiPriority w:val="32"/>
    <w:semiHidden/>
    <w:unhideWhenUsed/>
    <w:rsid w:val="002C4186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linkInteligente">
    <w:name w:val="Smart Hyperlink"/>
    <w:basedOn w:val="Fontepargpadro"/>
    <w:uiPriority w:val="99"/>
    <w:semiHidden/>
    <w:unhideWhenUsed/>
    <w:rsid w:val="002C4186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2C4186"/>
    <w:rPr>
      <w:rFonts w:ascii="Calibri" w:hAnsi="Calibri" w:cs="Calibri"/>
      <w:color w:val="605E5C"/>
      <w:shd w:val="clear" w:color="auto" w:fill="E1DFDD"/>
    </w:rPr>
  </w:style>
  <w:style w:type="character" w:styleId="Forte">
    <w:name w:val="Strong"/>
    <w:basedOn w:val="Fontepargpadro"/>
    <w:uiPriority w:val="22"/>
    <w:semiHidden/>
    <w:unhideWhenUsed/>
    <w:qFormat/>
    <w:rsid w:val="002C4186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ell\AppData\Roaming\Microsoft\Templates\Curr&#237;culo%20cronol&#243;gico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5D84146D6048C68BCB495E4A7375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386A8F-00EC-4ED4-9C78-48366011B4B1}"/>
      </w:docPartPr>
      <w:docPartBody>
        <w:p w:rsidR="00000000" w:rsidRDefault="0017004A">
          <w:pPr>
            <w:pStyle w:val="965D84146D6048C68BCB495E4A7375CB"/>
          </w:pPr>
          <w:r w:rsidRPr="002C4186">
            <w:rPr>
              <w:lang w:bidi="pt-BR"/>
            </w:rPr>
            <w:t>·</w:t>
          </w:r>
        </w:p>
      </w:docPartBody>
    </w:docPart>
    <w:docPart>
      <w:docPartPr>
        <w:name w:val="E69AE8DA20DD4AB38D1E900AC72626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CDD18A-0637-4FFD-B246-DEA46F485E07}"/>
      </w:docPartPr>
      <w:docPartBody>
        <w:p w:rsidR="00000000" w:rsidRDefault="0017004A">
          <w:pPr>
            <w:pStyle w:val="E69AE8DA20DD4AB38D1E900AC7262698"/>
          </w:pPr>
          <w:r w:rsidRPr="002C4186">
            <w:rPr>
              <w:lang w:bidi="pt-BR"/>
            </w:rPr>
            <w:t>·</w:t>
          </w:r>
        </w:p>
      </w:docPartBody>
    </w:docPart>
    <w:docPart>
      <w:docPartPr>
        <w:name w:val="E898DA5B5AA6457BB68A12627C44B2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CFB3C0-81C7-47E0-8C76-3A90605D1327}"/>
      </w:docPartPr>
      <w:docPartBody>
        <w:p w:rsidR="00000000" w:rsidRDefault="0017004A">
          <w:pPr>
            <w:pStyle w:val="E898DA5B5AA6457BB68A12627C44B203"/>
          </w:pPr>
          <w:r w:rsidRPr="002C4186">
            <w:rPr>
              <w:lang w:bidi="pt-BR"/>
            </w:rPr>
            <w:t>Experiência</w:t>
          </w:r>
        </w:p>
      </w:docPartBody>
    </w:docPart>
    <w:docPart>
      <w:docPartPr>
        <w:name w:val="F1A8342B467F4DBE9DE5D6DC28F71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F0A8F3-5277-418E-882A-0C57E2D9DAA7}"/>
      </w:docPartPr>
      <w:docPartBody>
        <w:p w:rsidR="00000000" w:rsidRDefault="0017004A">
          <w:pPr>
            <w:pStyle w:val="F1A8342B467F4DBE9DE5D6DC28F71236"/>
          </w:pPr>
          <w:r w:rsidRPr="002C4186">
            <w:rPr>
              <w:lang w:bidi="pt-BR"/>
            </w:rPr>
            <w:t>Educação</w:t>
          </w:r>
        </w:p>
      </w:docPartBody>
    </w:docPart>
    <w:docPart>
      <w:docPartPr>
        <w:name w:val="630223B59E724D3DB4B7E2177A5B24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269444-DADE-4A3C-9C18-B8CF6CC2480F}"/>
      </w:docPartPr>
      <w:docPartBody>
        <w:p w:rsidR="00000000" w:rsidRDefault="0017004A">
          <w:pPr>
            <w:pStyle w:val="630223B59E724D3DB4B7E2177A5B24D6"/>
          </w:pPr>
          <w:r w:rsidRPr="002C4186">
            <w:rPr>
              <w:lang w:bidi="pt-BR"/>
            </w:rPr>
            <w:t>Habilidades</w:t>
          </w:r>
        </w:p>
      </w:docPartBody>
    </w:docPart>
    <w:docPart>
      <w:docPartPr>
        <w:name w:val="3622A2A52E66466D836651D707515F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82F48D-E37F-4642-9CBE-E3E797AE6496}"/>
      </w:docPartPr>
      <w:docPartBody>
        <w:p w:rsidR="00000000" w:rsidRDefault="0017004A">
          <w:pPr>
            <w:pStyle w:val="3622A2A52E66466D836651D707515F3A"/>
          </w:pPr>
          <w:r w:rsidRPr="002C4186">
            <w:rPr>
              <w:lang w:bidi="pt-BR"/>
            </w:rPr>
            <w:t>Atividades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4A"/>
    <w:rsid w:val="0017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5D93854B4984F0FB8A27E75EF07800B">
    <w:name w:val="A5D93854B4984F0FB8A27E75EF07800B"/>
  </w:style>
  <w:style w:type="character" w:styleId="nfaseIntensa">
    <w:name w:val="Intense Emphasis"/>
    <w:basedOn w:val="Fontepargpadro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051C3BBDCF9E421ABB4E49881D469995">
    <w:name w:val="051C3BBDCF9E421ABB4E49881D469995"/>
  </w:style>
  <w:style w:type="paragraph" w:customStyle="1" w:styleId="24943AC125C3479097A840497D595985">
    <w:name w:val="24943AC125C3479097A840497D595985"/>
  </w:style>
  <w:style w:type="paragraph" w:customStyle="1" w:styleId="965D84146D6048C68BCB495E4A7375CB">
    <w:name w:val="965D84146D6048C68BCB495E4A7375CB"/>
  </w:style>
  <w:style w:type="paragraph" w:customStyle="1" w:styleId="8BB051E472004598915A524D6C5C9D77">
    <w:name w:val="8BB051E472004598915A524D6C5C9D77"/>
  </w:style>
  <w:style w:type="paragraph" w:customStyle="1" w:styleId="AFF014F8B1FA4C1D9933DFB3045C6235">
    <w:name w:val="AFF014F8B1FA4C1D9933DFB3045C6235"/>
  </w:style>
  <w:style w:type="paragraph" w:customStyle="1" w:styleId="E69AE8DA20DD4AB38D1E900AC7262698">
    <w:name w:val="E69AE8DA20DD4AB38D1E900AC7262698"/>
  </w:style>
  <w:style w:type="paragraph" w:customStyle="1" w:styleId="9FE01FBCC1CE42AB8AB0BD95FA0C8E98">
    <w:name w:val="9FE01FBCC1CE42AB8AB0BD95FA0C8E98"/>
  </w:style>
  <w:style w:type="paragraph" w:customStyle="1" w:styleId="E7B49EA600FC465AA39D6E2D947B456A">
    <w:name w:val="E7B49EA600FC465AA39D6E2D947B456A"/>
  </w:style>
  <w:style w:type="paragraph" w:customStyle="1" w:styleId="772202FC69A548A6BC41E3F4E07CF3A9">
    <w:name w:val="772202FC69A548A6BC41E3F4E07CF3A9"/>
  </w:style>
  <w:style w:type="paragraph" w:customStyle="1" w:styleId="DEF214A96D5E42A487C46C2CEDEBBB50">
    <w:name w:val="DEF214A96D5E42A487C46C2CEDEBBB50"/>
  </w:style>
  <w:style w:type="paragraph" w:customStyle="1" w:styleId="E898DA5B5AA6457BB68A12627C44B203">
    <w:name w:val="E898DA5B5AA6457BB68A12627C44B203"/>
  </w:style>
  <w:style w:type="paragraph" w:customStyle="1" w:styleId="E3AECFE1BF6D43B49C76EF07D5DE9C1C">
    <w:name w:val="E3AECFE1BF6D43B49C76EF07D5DE9C1C"/>
  </w:style>
  <w:style w:type="paragraph" w:customStyle="1" w:styleId="BC5DD3967B444F39A54CFACCA9D953F4">
    <w:name w:val="BC5DD3967B444F39A54CFACCA9D953F4"/>
  </w:style>
  <w:style w:type="paragraph" w:customStyle="1" w:styleId="1DE9642454524AA381A5DF07DAC134E3">
    <w:name w:val="1DE9642454524AA381A5DF07DAC134E3"/>
  </w:style>
  <w:style w:type="character" w:styleId="RefernciaSutil">
    <w:name w:val="Subtle Reference"/>
    <w:basedOn w:val="Fontepargpadro"/>
    <w:uiPriority w:val="10"/>
    <w:qFormat/>
    <w:rsid w:val="0017004A"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201088532FBD4A4AA6C3E40E56E0D77C">
    <w:name w:val="201088532FBD4A4AA6C3E40E56E0D77C"/>
  </w:style>
  <w:style w:type="paragraph" w:customStyle="1" w:styleId="5992085881A54956BEDC0FAA00000F02">
    <w:name w:val="5992085881A54956BEDC0FAA00000F02"/>
  </w:style>
  <w:style w:type="paragraph" w:customStyle="1" w:styleId="CF33F2D6066442148BE60F23034DEFF8">
    <w:name w:val="CF33F2D6066442148BE60F23034DEFF8"/>
  </w:style>
  <w:style w:type="paragraph" w:customStyle="1" w:styleId="B1DBA1A9EDD3411BA601FA0898B8B6CD">
    <w:name w:val="B1DBA1A9EDD3411BA601FA0898B8B6CD"/>
  </w:style>
  <w:style w:type="paragraph" w:customStyle="1" w:styleId="5DFDECA2FA1740D183DA7CE97731C551">
    <w:name w:val="5DFDECA2FA1740D183DA7CE97731C551"/>
  </w:style>
  <w:style w:type="paragraph" w:customStyle="1" w:styleId="0FE26103E52A4094AA15BBB92056C9B2">
    <w:name w:val="0FE26103E52A4094AA15BBB92056C9B2"/>
  </w:style>
  <w:style w:type="paragraph" w:customStyle="1" w:styleId="34881D57A269414D90E126F7059FC122">
    <w:name w:val="34881D57A269414D90E126F7059FC122"/>
  </w:style>
  <w:style w:type="paragraph" w:customStyle="1" w:styleId="F1A8342B467F4DBE9DE5D6DC28F71236">
    <w:name w:val="F1A8342B467F4DBE9DE5D6DC28F71236"/>
  </w:style>
  <w:style w:type="paragraph" w:customStyle="1" w:styleId="49375371558A45CA892313DFB7A035A2">
    <w:name w:val="49375371558A45CA892313DFB7A035A2"/>
  </w:style>
  <w:style w:type="paragraph" w:customStyle="1" w:styleId="ACB185617204446CB8F372BADEE84A70">
    <w:name w:val="ACB185617204446CB8F372BADEE84A70"/>
  </w:style>
  <w:style w:type="paragraph" w:customStyle="1" w:styleId="A448BA0281D74DDE88D00A6393989891">
    <w:name w:val="A448BA0281D74DDE88D00A6393989891"/>
  </w:style>
  <w:style w:type="paragraph" w:customStyle="1" w:styleId="DAE9EDEC8B44434E883A22F5B86ECB27">
    <w:name w:val="DAE9EDEC8B44434E883A22F5B86ECB27"/>
  </w:style>
  <w:style w:type="paragraph" w:customStyle="1" w:styleId="E009BA22C8524DC9809648C0ECE1585C">
    <w:name w:val="E009BA22C8524DC9809648C0ECE1585C"/>
  </w:style>
  <w:style w:type="paragraph" w:customStyle="1" w:styleId="9940B899EBF540FD9058CC1CC2764673">
    <w:name w:val="9940B899EBF540FD9058CC1CC2764673"/>
  </w:style>
  <w:style w:type="paragraph" w:customStyle="1" w:styleId="977FC23876BE4625A89A2EE19FB1F6D3">
    <w:name w:val="977FC23876BE4625A89A2EE19FB1F6D3"/>
  </w:style>
  <w:style w:type="paragraph" w:customStyle="1" w:styleId="BF9E80F1BBAD40C08395E4C5491FE269">
    <w:name w:val="BF9E80F1BBAD40C08395E4C5491FE269"/>
  </w:style>
  <w:style w:type="paragraph" w:customStyle="1" w:styleId="DBC4A73E21CB4F7D9DDE7ACDDDF37072">
    <w:name w:val="DBC4A73E21CB4F7D9DDE7ACDDDF37072"/>
  </w:style>
  <w:style w:type="paragraph" w:customStyle="1" w:styleId="88434B962B2B4E469929A8FC61A60330">
    <w:name w:val="88434B962B2B4E469929A8FC61A60330"/>
  </w:style>
  <w:style w:type="paragraph" w:customStyle="1" w:styleId="630223B59E724D3DB4B7E2177A5B24D6">
    <w:name w:val="630223B59E724D3DB4B7E2177A5B24D6"/>
  </w:style>
  <w:style w:type="paragraph" w:customStyle="1" w:styleId="DE7A2CC1481744FCA0815D7EA3CCE581">
    <w:name w:val="DE7A2CC1481744FCA0815D7EA3CCE581"/>
  </w:style>
  <w:style w:type="paragraph" w:customStyle="1" w:styleId="8EF175A49F914C48A9571CA553EAF31C">
    <w:name w:val="8EF175A49F914C48A9571CA553EAF31C"/>
  </w:style>
  <w:style w:type="paragraph" w:customStyle="1" w:styleId="A3F8F4B3B690415BBE98EF26C7609E7B">
    <w:name w:val="A3F8F4B3B690415BBE98EF26C7609E7B"/>
  </w:style>
  <w:style w:type="paragraph" w:customStyle="1" w:styleId="D02A73B350FE4D35BD2C02ADF9FDF3C2">
    <w:name w:val="D02A73B350FE4D35BD2C02ADF9FDF3C2"/>
  </w:style>
  <w:style w:type="paragraph" w:customStyle="1" w:styleId="8941362EA47B4E6989C012A15686D8C6">
    <w:name w:val="8941362EA47B4E6989C012A15686D8C6"/>
  </w:style>
  <w:style w:type="paragraph" w:customStyle="1" w:styleId="3622A2A52E66466D836651D707515F3A">
    <w:name w:val="3622A2A52E66466D836651D707515F3A"/>
  </w:style>
  <w:style w:type="paragraph" w:customStyle="1" w:styleId="9C611A33720F43838D344E4A53B7A44B">
    <w:name w:val="9C611A33720F43838D344E4A53B7A44B"/>
  </w:style>
  <w:style w:type="paragraph" w:customStyle="1" w:styleId="00BFD67897734B138B5A996607721983">
    <w:name w:val="00BFD67897734B138B5A996607721983"/>
    <w:rsid w:val="0017004A"/>
  </w:style>
  <w:style w:type="paragraph" w:customStyle="1" w:styleId="56A0BE75E4854427B5006D8ED09BDFE2">
    <w:name w:val="56A0BE75E4854427B5006D8ED09BDFE2"/>
    <w:rsid w:val="0017004A"/>
  </w:style>
  <w:style w:type="paragraph" w:customStyle="1" w:styleId="28104EEBB7A740EEABC3C4664B37420A">
    <w:name w:val="28104EEBB7A740EEABC3C4664B37420A"/>
    <w:rsid w:val="0017004A"/>
  </w:style>
  <w:style w:type="paragraph" w:customStyle="1" w:styleId="ED99EEE38E174D8CBA904C169C0DA2F1">
    <w:name w:val="ED99EEE38E174D8CBA904C169C0DA2F1"/>
    <w:rsid w:val="00170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cronológico moderno</Template>
  <TotalTime>0</TotalTime>
  <Pages>1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2023-02-13T21:01:00Z</dcterms:created>
  <dcterms:modified xsi:type="dcterms:W3CDTF">2023-02-13T21:01:00Z</dcterms:modified>
  <cp:category/>
</cp:coreProperties>
</file>